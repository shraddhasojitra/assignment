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0C86" w:rsidRPr="001169D1" w:rsidRDefault="00250C86" w:rsidP="00250C86">
      <w:pPr>
        <w:jc w:val="center"/>
        <w:rPr>
          <w:b/>
          <w:bCs/>
          <w:color w:val="253544" w:themeColor="accent6" w:themeShade="80"/>
          <w:sz w:val="56"/>
          <w:szCs w:val="56"/>
          <w:u w:val="single"/>
        </w:rPr>
      </w:pPr>
      <w:r w:rsidRPr="001169D1">
        <w:rPr>
          <w:b/>
          <w:bCs/>
          <w:color w:val="253544" w:themeColor="accent6" w:themeShade="80"/>
          <w:sz w:val="56"/>
          <w:szCs w:val="56"/>
          <w:u w:val="single"/>
        </w:rPr>
        <w:t>SQL</w:t>
      </w:r>
    </w:p>
    <w:p w:rsidR="00250C86" w:rsidRPr="001169D1" w:rsidRDefault="00250C86" w:rsidP="00250C86">
      <w:pPr>
        <w:jc w:val="center"/>
        <w:rPr>
          <w:b/>
          <w:bCs/>
          <w:color w:val="253544" w:themeColor="accent6" w:themeShade="80"/>
          <w:sz w:val="56"/>
          <w:szCs w:val="56"/>
          <w:u w:val="single"/>
        </w:rPr>
      </w:pPr>
      <w:r w:rsidRPr="001169D1">
        <w:rPr>
          <w:b/>
          <w:bCs/>
          <w:color w:val="253544" w:themeColor="accent6" w:themeShade="80"/>
          <w:sz w:val="56"/>
          <w:szCs w:val="56"/>
          <w:u w:val="single"/>
        </w:rPr>
        <w:t>TASK-</w:t>
      </w:r>
      <w:r>
        <w:rPr>
          <w:b/>
          <w:bCs/>
          <w:color w:val="253544" w:themeColor="accent6" w:themeShade="80"/>
          <w:sz w:val="56"/>
          <w:szCs w:val="56"/>
          <w:u w:val="single"/>
        </w:rPr>
        <w:t>2</w:t>
      </w:r>
    </w:p>
    <w:p w:rsidR="00250C86" w:rsidRDefault="00250C86" w:rsidP="00250C86">
      <w:pPr>
        <w:rPr>
          <w:color w:val="253544" w:themeColor="accent6" w:themeShade="80"/>
          <w:sz w:val="28"/>
          <w:szCs w:val="28"/>
        </w:rPr>
      </w:pPr>
    </w:p>
    <w:p w:rsidR="00250C86" w:rsidRDefault="00250C86" w:rsidP="00250C86">
      <w:pPr>
        <w:rPr>
          <w:color w:val="253544" w:themeColor="accent6" w:themeShade="80"/>
          <w:sz w:val="28"/>
          <w:szCs w:val="28"/>
        </w:rPr>
      </w:pPr>
      <w:r w:rsidRPr="001D29F5">
        <w:rPr>
          <w:color w:val="253544" w:themeColor="accent6" w:themeShade="80"/>
          <w:sz w:val="28"/>
          <w:szCs w:val="28"/>
        </w:rPr>
        <w:t xml:space="preserve">a) All orders for more than $1000. </w:t>
      </w:r>
    </w:p>
    <w:p w:rsidR="00250C86" w:rsidRDefault="00250C86" w:rsidP="00250C86">
      <w:pPr>
        <w:rPr>
          <w:color w:val="423314" w:themeColor="accent4" w:themeShade="80"/>
          <w:sz w:val="28"/>
          <w:szCs w:val="28"/>
        </w:rPr>
      </w:pPr>
      <w:r>
        <w:rPr>
          <w:color w:val="253544" w:themeColor="accent6" w:themeShade="80"/>
          <w:sz w:val="28"/>
          <w:szCs w:val="28"/>
        </w:rPr>
        <w:t>Ans.</w:t>
      </w:r>
      <w:r w:rsidRPr="00621B99">
        <w:rPr>
          <w:color w:val="423314" w:themeColor="accent4" w:themeShade="80"/>
        </w:rPr>
        <w:t xml:space="preserve"> </w:t>
      </w:r>
      <w:r w:rsidRPr="00621B99">
        <w:rPr>
          <w:color w:val="423314" w:themeColor="accent4" w:themeShade="80"/>
          <w:sz w:val="28"/>
          <w:szCs w:val="28"/>
        </w:rPr>
        <w:t xml:space="preserve">SELECT * FROM </w:t>
      </w:r>
      <w:proofErr w:type="spellStart"/>
      <w:r w:rsidRPr="00621B99">
        <w:rPr>
          <w:color w:val="423314" w:themeColor="accent4" w:themeShade="80"/>
          <w:sz w:val="28"/>
          <w:szCs w:val="28"/>
        </w:rPr>
        <w:t>order_table</w:t>
      </w:r>
      <w:proofErr w:type="spellEnd"/>
      <w:r w:rsidRPr="00621B99">
        <w:rPr>
          <w:color w:val="423314" w:themeColor="accent4" w:themeShade="80"/>
          <w:sz w:val="28"/>
          <w:szCs w:val="28"/>
        </w:rPr>
        <w:t xml:space="preserve"> WHERE AMT&gt;1000;</w:t>
      </w:r>
    </w:p>
    <w:p w:rsidR="00250C86" w:rsidRPr="00621B99" w:rsidRDefault="00250C86" w:rsidP="00250C86">
      <w:pPr>
        <w:rPr>
          <w:color w:val="423314" w:themeColor="accent4" w:themeShade="80"/>
          <w:sz w:val="28"/>
          <w:szCs w:val="28"/>
        </w:rPr>
      </w:pPr>
    </w:p>
    <w:p w:rsidR="00250C86" w:rsidRDefault="00250C86" w:rsidP="00250C86">
      <w:pPr>
        <w:rPr>
          <w:color w:val="253544" w:themeColor="accent6" w:themeShade="80"/>
          <w:sz w:val="28"/>
          <w:szCs w:val="28"/>
        </w:rPr>
      </w:pPr>
      <w:r w:rsidRPr="001D29F5">
        <w:rPr>
          <w:color w:val="253544" w:themeColor="accent6" w:themeShade="80"/>
          <w:sz w:val="28"/>
          <w:szCs w:val="28"/>
        </w:rPr>
        <w:t xml:space="preserve">b) Names and cities of all salespeople in London with commission above 0.10. </w:t>
      </w:r>
    </w:p>
    <w:p w:rsidR="00250C86" w:rsidRDefault="00250C86" w:rsidP="00250C86">
      <w:pPr>
        <w:rPr>
          <w:color w:val="423314" w:themeColor="accent4" w:themeShade="80"/>
          <w:sz w:val="28"/>
          <w:szCs w:val="28"/>
        </w:rPr>
      </w:pPr>
      <w:r>
        <w:rPr>
          <w:color w:val="253544" w:themeColor="accent6" w:themeShade="80"/>
          <w:sz w:val="28"/>
          <w:szCs w:val="28"/>
        </w:rPr>
        <w:t>Ans.</w:t>
      </w:r>
      <w:r w:rsidRPr="0076133B">
        <w:rPr>
          <w:color w:val="423314" w:themeColor="accent4" w:themeShade="80"/>
        </w:rPr>
        <w:t xml:space="preserve"> </w:t>
      </w:r>
      <w:r w:rsidRPr="0076133B">
        <w:rPr>
          <w:color w:val="423314" w:themeColor="accent4" w:themeShade="80"/>
          <w:sz w:val="28"/>
          <w:szCs w:val="28"/>
        </w:rPr>
        <w:t>SELECT * FROM `</w:t>
      </w:r>
      <w:proofErr w:type="spellStart"/>
      <w:r w:rsidRPr="0076133B">
        <w:rPr>
          <w:color w:val="423314" w:themeColor="accent4" w:themeShade="80"/>
          <w:sz w:val="28"/>
          <w:szCs w:val="28"/>
        </w:rPr>
        <w:t>sales_person</w:t>
      </w:r>
      <w:proofErr w:type="spellEnd"/>
      <w:r w:rsidRPr="0076133B">
        <w:rPr>
          <w:color w:val="423314" w:themeColor="accent4" w:themeShade="80"/>
          <w:sz w:val="28"/>
          <w:szCs w:val="28"/>
        </w:rPr>
        <w:t>` WHERE CITY='LONDON' AND COMM&gt;0.10;</w:t>
      </w:r>
    </w:p>
    <w:p w:rsidR="00250C86" w:rsidRPr="0076133B" w:rsidRDefault="00250C86" w:rsidP="00250C86">
      <w:pPr>
        <w:rPr>
          <w:color w:val="423314" w:themeColor="accent4" w:themeShade="80"/>
          <w:sz w:val="28"/>
          <w:szCs w:val="28"/>
        </w:rPr>
      </w:pPr>
    </w:p>
    <w:p w:rsidR="00250C86" w:rsidRDefault="00250C86" w:rsidP="00250C86">
      <w:pPr>
        <w:rPr>
          <w:color w:val="253544" w:themeColor="accent6" w:themeShade="80"/>
          <w:sz w:val="28"/>
          <w:szCs w:val="28"/>
        </w:rPr>
      </w:pPr>
      <w:r w:rsidRPr="001D29F5">
        <w:rPr>
          <w:color w:val="253544" w:themeColor="accent6" w:themeShade="80"/>
          <w:sz w:val="28"/>
          <w:szCs w:val="28"/>
        </w:rPr>
        <w:t>c) All salespeople either in Barcelona or in London.</w:t>
      </w:r>
    </w:p>
    <w:p w:rsidR="00250C86" w:rsidRDefault="00250C86" w:rsidP="00250C86">
      <w:pPr>
        <w:rPr>
          <w:color w:val="423314" w:themeColor="accent4" w:themeShade="80"/>
          <w:sz w:val="28"/>
          <w:szCs w:val="28"/>
        </w:rPr>
      </w:pPr>
      <w:r>
        <w:rPr>
          <w:color w:val="253544" w:themeColor="accent6" w:themeShade="80"/>
          <w:sz w:val="28"/>
          <w:szCs w:val="28"/>
        </w:rPr>
        <w:t>Ans.</w:t>
      </w:r>
      <w:r w:rsidRPr="000F65ED">
        <w:rPr>
          <w:color w:val="423314" w:themeColor="accent4" w:themeShade="80"/>
        </w:rPr>
        <w:t xml:space="preserve"> </w:t>
      </w:r>
      <w:r w:rsidRPr="000F65ED">
        <w:rPr>
          <w:color w:val="423314" w:themeColor="accent4" w:themeShade="80"/>
          <w:sz w:val="28"/>
          <w:szCs w:val="28"/>
        </w:rPr>
        <w:t xml:space="preserve">SELECT * FROM </w:t>
      </w:r>
      <w:proofErr w:type="spellStart"/>
      <w:r w:rsidRPr="000F65ED">
        <w:rPr>
          <w:color w:val="423314" w:themeColor="accent4" w:themeShade="80"/>
          <w:sz w:val="28"/>
          <w:szCs w:val="28"/>
        </w:rPr>
        <w:t>sales_person</w:t>
      </w:r>
      <w:proofErr w:type="spellEnd"/>
      <w:r w:rsidRPr="000F65ED">
        <w:rPr>
          <w:color w:val="423314" w:themeColor="accent4" w:themeShade="80"/>
          <w:sz w:val="28"/>
          <w:szCs w:val="28"/>
        </w:rPr>
        <w:t xml:space="preserve"> WHERE CITY IN('BARCELONA','LONDON');</w:t>
      </w:r>
    </w:p>
    <w:p w:rsidR="00250C86" w:rsidRPr="000F65ED" w:rsidRDefault="00250C86" w:rsidP="00250C86">
      <w:pPr>
        <w:rPr>
          <w:color w:val="423314" w:themeColor="accent4" w:themeShade="80"/>
          <w:sz w:val="28"/>
          <w:szCs w:val="28"/>
        </w:rPr>
      </w:pPr>
    </w:p>
    <w:p w:rsidR="00250C86" w:rsidRDefault="00250C86" w:rsidP="00250C86">
      <w:pPr>
        <w:rPr>
          <w:color w:val="253544" w:themeColor="accent6" w:themeShade="80"/>
          <w:sz w:val="28"/>
          <w:szCs w:val="28"/>
        </w:rPr>
      </w:pPr>
      <w:r w:rsidRPr="001D29F5">
        <w:rPr>
          <w:color w:val="253544" w:themeColor="accent6" w:themeShade="80"/>
          <w:sz w:val="28"/>
          <w:szCs w:val="28"/>
        </w:rPr>
        <w:t xml:space="preserve"> d) All salespeople with commission between 0.10 and 0.12. (Boundary values should be excluded). </w:t>
      </w:r>
    </w:p>
    <w:p w:rsidR="00250C86" w:rsidRDefault="00250C86" w:rsidP="00250C86">
      <w:pPr>
        <w:rPr>
          <w:color w:val="423314" w:themeColor="accent4" w:themeShade="80"/>
          <w:sz w:val="28"/>
          <w:szCs w:val="28"/>
        </w:rPr>
      </w:pPr>
      <w:r>
        <w:rPr>
          <w:color w:val="253544" w:themeColor="accent6" w:themeShade="80"/>
          <w:sz w:val="28"/>
          <w:szCs w:val="28"/>
        </w:rPr>
        <w:t>Ans.</w:t>
      </w:r>
      <w:r w:rsidRPr="00765422">
        <w:rPr>
          <w:color w:val="423314" w:themeColor="accent4" w:themeShade="80"/>
          <w:sz w:val="28"/>
          <w:szCs w:val="28"/>
        </w:rPr>
        <w:t xml:space="preserve"> SELECT * FROM </w:t>
      </w:r>
      <w:proofErr w:type="spellStart"/>
      <w:r w:rsidRPr="00765422">
        <w:rPr>
          <w:color w:val="423314" w:themeColor="accent4" w:themeShade="80"/>
          <w:sz w:val="28"/>
          <w:szCs w:val="28"/>
        </w:rPr>
        <w:t>sales_person</w:t>
      </w:r>
      <w:proofErr w:type="spellEnd"/>
      <w:r w:rsidRPr="00765422">
        <w:rPr>
          <w:color w:val="423314" w:themeColor="accent4" w:themeShade="80"/>
          <w:sz w:val="28"/>
          <w:szCs w:val="28"/>
        </w:rPr>
        <w:t xml:space="preserve"> WHERE COMM BETWEEN 0.10 AND 0.12;</w:t>
      </w:r>
    </w:p>
    <w:p w:rsidR="00250C86" w:rsidRPr="00765422" w:rsidRDefault="00250C86" w:rsidP="00250C86">
      <w:pPr>
        <w:rPr>
          <w:color w:val="423314" w:themeColor="accent4" w:themeShade="80"/>
          <w:sz w:val="28"/>
          <w:szCs w:val="28"/>
        </w:rPr>
      </w:pPr>
    </w:p>
    <w:p w:rsidR="00250C86" w:rsidRDefault="00250C86" w:rsidP="00250C86">
      <w:pPr>
        <w:rPr>
          <w:color w:val="253544" w:themeColor="accent6" w:themeShade="80"/>
          <w:sz w:val="28"/>
          <w:szCs w:val="28"/>
        </w:rPr>
      </w:pPr>
      <w:r w:rsidRPr="001D29F5">
        <w:rPr>
          <w:color w:val="253544" w:themeColor="accent6" w:themeShade="80"/>
          <w:sz w:val="28"/>
          <w:szCs w:val="28"/>
        </w:rPr>
        <w:t>e) All customers with NULL values in city column.</w:t>
      </w:r>
    </w:p>
    <w:p w:rsidR="00250C86" w:rsidRDefault="00250C86" w:rsidP="00250C86">
      <w:pPr>
        <w:rPr>
          <w:color w:val="423314" w:themeColor="accent4" w:themeShade="80"/>
          <w:sz w:val="28"/>
          <w:szCs w:val="28"/>
        </w:rPr>
      </w:pPr>
      <w:r>
        <w:rPr>
          <w:color w:val="253544" w:themeColor="accent6" w:themeShade="80"/>
          <w:sz w:val="28"/>
          <w:szCs w:val="28"/>
        </w:rPr>
        <w:t>Ans.</w:t>
      </w:r>
      <w:r w:rsidRPr="00CA04EC">
        <w:rPr>
          <w:color w:val="423314" w:themeColor="accent4" w:themeShade="80"/>
        </w:rPr>
        <w:t xml:space="preserve"> </w:t>
      </w:r>
      <w:r w:rsidRPr="00CA04EC">
        <w:rPr>
          <w:color w:val="423314" w:themeColor="accent4" w:themeShade="80"/>
          <w:sz w:val="28"/>
          <w:szCs w:val="28"/>
        </w:rPr>
        <w:t>Select CNAME from customer where CITY is null;</w:t>
      </w:r>
    </w:p>
    <w:p w:rsidR="00250C86" w:rsidRPr="00CA04EC" w:rsidRDefault="00250C86" w:rsidP="00250C86">
      <w:pPr>
        <w:rPr>
          <w:color w:val="423314" w:themeColor="accent4" w:themeShade="80"/>
          <w:sz w:val="28"/>
          <w:szCs w:val="28"/>
        </w:rPr>
      </w:pPr>
    </w:p>
    <w:p w:rsidR="00250C86" w:rsidRDefault="00250C86" w:rsidP="00250C86">
      <w:pPr>
        <w:rPr>
          <w:color w:val="253544" w:themeColor="accent6" w:themeShade="80"/>
          <w:sz w:val="28"/>
          <w:szCs w:val="28"/>
        </w:rPr>
      </w:pPr>
      <w:r w:rsidRPr="001D29F5">
        <w:rPr>
          <w:color w:val="253544" w:themeColor="accent6" w:themeShade="80"/>
          <w:sz w:val="28"/>
          <w:szCs w:val="28"/>
        </w:rPr>
        <w:t xml:space="preserve"> f) All orders taken on Oct 3Rd and Oct 4th 1994.</w:t>
      </w:r>
    </w:p>
    <w:p w:rsidR="00250C86" w:rsidRDefault="00250C86" w:rsidP="00250C86">
      <w:pPr>
        <w:rPr>
          <w:color w:val="423314" w:themeColor="accent4" w:themeShade="80"/>
          <w:sz w:val="28"/>
          <w:szCs w:val="28"/>
        </w:rPr>
      </w:pPr>
      <w:r>
        <w:rPr>
          <w:color w:val="253544" w:themeColor="accent6" w:themeShade="80"/>
          <w:sz w:val="28"/>
          <w:szCs w:val="28"/>
        </w:rPr>
        <w:t>Ans.</w:t>
      </w:r>
      <w:r w:rsidRPr="008B7A59">
        <w:rPr>
          <w:color w:val="423314" w:themeColor="accent4" w:themeShade="80"/>
        </w:rPr>
        <w:t xml:space="preserve"> </w:t>
      </w:r>
      <w:r w:rsidRPr="008B7A59">
        <w:rPr>
          <w:color w:val="423314" w:themeColor="accent4" w:themeShade="80"/>
          <w:sz w:val="28"/>
          <w:szCs w:val="28"/>
        </w:rPr>
        <w:t xml:space="preserve">SELECT * FROM </w:t>
      </w:r>
      <w:proofErr w:type="spellStart"/>
      <w:r w:rsidRPr="008B7A59">
        <w:rPr>
          <w:color w:val="423314" w:themeColor="accent4" w:themeShade="80"/>
          <w:sz w:val="28"/>
          <w:szCs w:val="28"/>
        </w:rPr>
        <w:t>order_table</w:t>
      </w:r>
      <w:proofErr w:type="spellEnd"/>
      <w:r w:rsidRPr="008B7A59">
        <w:rPr>
          <w:color w:val="423314" w:themeColor="accent4" w:themeShade="80"/>
          <w:sz w:val="28"/>
          <w:szCs w:val="28"/>
        </w:rPr>
        <w:t xml:space="preserve"> WHERE ODATE </w:t>
      </w:r>
      <w:proofErr w:type="gramStart"/>
      <w:r w:rsidRPr="008B7A59">
        <w:rPr>
          <w:color w:val="423314" w:themeColor="accent4" w:themeShade="80"/>
          <w:sz w:val="28"/>
          <w:szCs w:val="28"/>
        </w:rPr>
        <w:t>in(</w:t>
      </w:r>
      <w:proofErr w:type="gramEnd"/>
      <w:r w:rsidRPr="008B7A59">
        <w:rPr>
          <w:color w:val="423314" w:themeColor="accent4" w:themeShade="80"/>
          <w:sz w:val="28"/>
          <w:szCs w:val="28"/>
        </w:rPr>
        <w:t>'1994-10-03','1994-10-04');</w:t>
      </w:r>
    </w:p>
    <w:p w:rsidR="00250C86" w:rsidRPr="008B7A59" w:rsidRDefault="00250C86" w:rsidP="00250C86">
      <w:pPr>
        <w:rPr>
          <w:color w:val="423314" w:themeColor="accent4" w:themeShade="80"/>
          <w:sz w:val="28"/>
          <w:szCs w:val="28"/>
        </w:rPr>
      </w:pPr>
    </w:p>
    <w:p w:rsidR="00250C86" w:rsidRDefault="00250C86" w:rsidP="00250C86">
      <w:pPr>
        <w:rPr>
          <w:color w:val="253544" w:themeColor="accent6" w:themeShade="80"/>
          <w:sz w:val="28"/>
          <w:szCs w:val="28"/>
        </w:rPr>
      </w:pPr>
      <w:r w:rsidRPr="001D29F5">
        <w:rPr>
          <w:color w:val="253544" w:themeColor="accent6" w:themeShade="80"/>
          <w:sz w:val="28"/>
          <w:szCs w:val="28"/>
        </w:rPr>
        <w:lastRenderedPageBreak/>
        <w:t xml:space="preserve"> g) All customers serviced by peel or Motika.</w:t>
      </w:r>
    </w:p>
    <w:p w:rsidR="00250C86" w:rsidRPr="00B90AA7" w:rsidRDefault="00250C86" w:rsidP="00250C86">
      <w:pPr>
        <w:rPr>
          <w:color w:val="423314" w:themeColor="accent4" w:themeShade="80"/>
          <w:sz w:val="28"/>
          <w:szCs w:val="28"/>
        </w:rPr>
      </w:pPr>
      <w:r>
        <w:rPr>
          <w:color w:val="253544" w:themeColor="accent6" w:themeShade="80"/>
          <w:sz w:val="28"/>
          <w:szCs w:val="28"/>
        </w:rPr>
        <w:t>Ans.</w:t>
      </w:r>
      <w:r w:rsidRPr="00B90AA7">
        <w:rPr>
          <w:color w:val="423314" w:themeColor="accent4" w:themeShade="80"/>
          <w:sz w:val="28"/>
          <w:szCs w:val="28"/>
        </w:rPr>
        <w:t xml:space="preserve"> SELECT * FROM </w:t>
      </w:r>
      <w:proofErr w:type="spellStart"/>
      <w:r w:rsidRPr="00B90AA7">
        <w:rPr>
          <w:color w:val="423314" w:themeColor="accent4" w:themeShade="80"/>
          <w:sz w:val="28"/>
          <w:szCs w:val="28"/>
        </w:rPr>
        <w:t>sales_person</w:t>
      </w:r>
      <w:proofErr w:type="spellEnd"/>
      <w:r w:rsidRPr="00B90AA7">
        <w:rPr>
          <w:color w:val="423314" w:themeColor="accent4" w:themeShade="80"/>
          <w:sz w:val="28"/>
          <w:szCs w:val="28"/>
        </w:rPr>
        <w:t xml:space="preserve"> RIGHT JOIN customer ON</w:t>
      </w:r>
    </w:p>
    <w:p w:rsidR="00250C86" w:rsidRDefault="00250C86" w:rsidP="00250C86">
      <w:pPr>
        <w:rPr>
          <w:color w:val="423314" w:themeColor="accent4" w:themeShade="80"/>
          <w:sz w:val="28"/>
          <w:szCs w:val="28"/>
        </w:rPr>
      </w:pPr>
      <w:r w:rsidRPr="00B90AA7">
        <w:rPr>
          <w:color w:val="423314" w:themeColor="accent4" w:themeShade="80"/>
          <w:sz w:val="28"/>
          <w:szCs w:val="28"/>
        </w:rPr>
        <w:tab/>
      </w:r>
      <w:proofErr w:type="spellStart"/>
      <w:r w:rsidRPr="00B90AA7">
        <w:rPr>
          <w:color w:val="423314" w:themeColor="accent4" w:themeShade="80"/>
          <w:sz w:val="28"/>
          <w:szCs w:val="28"/>
        </w:rPr>
        <w:t>sales_person.SNO</w:t>
      </w:r>
      <w:proofErr w:type="spellEnd"/>
      <w:r w:rsidRPr="00B90AA7">
        <w:rPr>
          <w:color w:val="423314" w:themeColor="accent4" w:themeShade="80"/>
          <w:sz w:val="28"/>
          <w:szCs w:val="28"/>
        </w:rPr>
        <w:t>=</w:t>
      </w:r>
      <w:proofErr w:type="spellStart"/>
      <w:r w:rsidRPr="00B90AA7">
        <w:rPr>
          <w:color w:val="423314" w:themeColor="accent4" w:themeShade="80"/>
          <w:sz w:val="28"/>
          <w:szCs w:val="28"/>
        </w:rPr>
        <w:t>customer.SNO</w:t>
      </w:r>
      <w:proofErr w:type="spellEnd"/>
      <w:r w:rsidRPr="00B90AA7">
        <w:rPr>
          <w:color w:val="423314" w:themeColor="accent4" w:themeShade="80"/>
          <w:sz w:val="28"/>
          <w:szCs w:val="28"/>
        </w:rPr>
        <w:t xml:space="preserve"> WHERE SNAME </w:t>
      </w:r>
      <w:proofErr w:type="gramStart"/>
      <w:r w:rsidRPr="00B90AA7">
        <w:rPr>
          <w:color w:val="423314" w:themeColor="accent4" w:themeShade="80"/>
          <w:sz w:val="28"/>
          <w:szCs w:val="28"/>
        </w:rPr>
        <w:t>IN(</w:t>
      </w:r>
      <w:proofErr w:type="gramEnd"/>
      <w:r w:rsidRPr="00B90AA7">
        <w:rPr>
          <w:color w:val="423314" w:themeColor="accent4" w:themeShade="80"/>
          <w:sz w:val="28"/>
          <w:szCs w:val="28"/>
        </w:rPr>
        <w:t>'PEEL', 'MOTIKA');</w:t>
      </w:r>
    </w:p>
    <w:p w:rsidR="00250C86" w:rsidRPr="00B90AA7" w:rsidRDefault="00250C86" w:rsidP="00250C86">
      <w:pPr>
        <w:rPr>
          <w:color w:val="423314" w:themeColor="accent4" w:themeShade="80"/>
          <w:sz w:val="28"/>
          <w:szCs w:val="28"/>
        </w:rPr>
      </w:pPr>
    </w:p>
    <w:p w:rsidR="00250C86" w:rsidRDefault="00250C86" w:rsidP="00250C86">
      <w:pPr>
        <w:rPr>
          <w:color w:val="253544" w:themeColor="accent6" w:themeShade="80"/>
          <w:sz w:val="28"/>
          <w:szCs w:val="28"/>
        </w:rPr>
      </w:pPr>
      <w:r w:rsidRPr="001D29F5">
        <w:rPr>
          <w:color w:val="253544" w:themeColor="accent6" w:themeShade="80"/>
          <w:sz w:val="28"/>
          <w:szCs w:val="28"/>
        </w:rPr>
        <w:t xml:space="preserve"> h) All customers whose names begin with a letter from A to B</w:t>
      </w:r>
    </w:p>
    <w:p w:rsidR="00250C86" w:rsidRDefault="00250C86" w:rsidP="00250C86">
      <w:pPr>
        <w:rPr>
          <w:color w:val="423314" w:themeColor="accent4" w:themeShade="80"/>
          <w:sz w:val="28"/>
          <w:szCs w:val="28"/>
        </w:rPr>
      </w:pPr>
      <w:r>
        <w:rPr>
          <w:color w:val="253544" w:themeColor="accent6" w:themeShade="80"/>
          <w:sz w:val="28"/>
          <w:szCs w:val="28"/>
        </w:rPr>
        <w:t>Ans.</w:t>
      </w:r>
      <w:r w:rsidRPr="0080545A">
        <w:rPr>
          <w:color w:val="423314" w:themeColor="accent4" w:themeShade="80"/>
          <w:sz w:val="28"/>
          <w:szCs w:val="28"/>
        </w:rPr>
        <w:t xml:space="preserve"> SELECT * FROM customer WHERE CNAME LIKE 'A%' OR CNAME LIKE 'B%';</w:t>
      </w:r>
    </w:p>
    <w:p w:rsidR="00250C86" w:rsidRPr="0080545A" w:rsidRDefault="00250C86" w:rsidP="00250C86">
      <w:pPr>
        <w:rPr>
          <w:color w:val="423314" w:themeColor="accent4" w:themeShade="80"/>
          <w:sz w:val="28"/>
          <w:szCs w:val="28"/>
        </w:rPr>
      </w:pPr>
    </w:p>
    <w:p w:rsidR="00250C86" w:rsidRPr="00EE44F4" w:rsidRDefault="00250C86" w:rsidP="00250C86">
      <w:pPr>
        <w:pStyle w:val="ListParagraph"/>
        <w:numPr>
          <w:ilvl w:val="0"/>
          <w:numId w:val="14"/>
        </w:numPr>
        <w:rPr>
          <w:color w:val="253544" w:themeColor="accent6" w:themeShade="80"/>
          <w:sz w:val="28"/>
          <w:szCs w:val="28"/>
        </w:rPr>
      </w:pPr>
      <w:r w:rsidRPr="00EE44F4">
        <w:rPr>
          <w:color w:val="253544" w:themeColor="accent6" w:themeShade="80"/>
          <w:sz w:val="28"/>
          <w:szCs w:val="28"/>
        </w:rPr>
        <w:t>All customers excluding those with rating &lt;= 100 unless they are located in Rome.</w:t>
      </w:r>
    </w:p>
    <w:p w:rsidR="00250C86" w:rsidRDefault="00250C86" w:rsidP="00250C86">
      <w:pPr>
        <w:ind w:left="45" w:firstLine="675"/>
        <w:rPr>
          <w:color w:val="423314" w:themeColor="accent4" w:themeShade="80"/>
          <w:sz w:val="28"/>
          <w:szCs w:val="28"/>
        </w:rPr>
      </w:pPr>
      <w:r w:rsidRPr="00F03210">
        <w:rPr>
          <w:color w:val="253544" w:themeColor="accent6" w:themeShade="80"/>
          <w:sz w:val="28"/>
          <w:szCs w:val="28"/>
        </w:rPr>
        <w:t>Ans.</w:t>
      </w:r>
      <w:r w:rsidRPr="009F7ED4">
        <w:rPr>
          <w:color w:val="423314" w:themeColor="accent4" w:themeShade="80"/>
        </w:rPr>
        <w:t xml:space="preserve"> </w:t>
      </w:r>
      <w:r w:rsidRPr="009F7ED4">
        <w:rPr>
          <w:color w:val="423314" w:themeColor="accent4" w:themeShade="80"/>
          <w:sz w:val="28"/>
          <w:szCs w:val="28"/>
        </w:rPr>
        <w:t>SELECT * FROM customer WHERE RATING&lt;=100 AND CITY='ROME';</w:t>
      </w:r>
    </w:p>
    <w:p w:rsidR="00250C86" w:rsidRPr="009F7ED4" w:rsidRDefault="00250C86" w:rsidP="00250C86">
      <w:pPr>
        <w:ind w:left="45" w:firstLine="675"/>
        <w:rPr>
          <w:color w:val="423314" w:themeColor="accent4" w:themeShade="80"/>
          <w:sz w:val="28"/>
          <w:szCs w:val="28"/>
        </w:rPr>
      </w:pPr>
    </w:p>
    <w:p w:rsidR="00250C86" w:rsidRDefault="00250C86" w:rsidP="00250C86">
      <w:pPr>
        <w:rPr>
          <w:color w:val="253544" w:themeColor="accent6" w:themeShade="80"/>
          <w:sz w:val="28"/>
          <w:szCs w:val="28"/>
        </w:rPr>
      </w:pPr>
      <w:r w:rsidRPr="001D29F5">
        <w:rPr>
          <w:color w:val="253544" w:themeColor="accent6" w:themeShade="80"/>
          <w:sz w:val="28"/>
          <w:szCs w:val="28"/>
        </w:rPr>
        <w:t xml:space="preserve"> j) All orders except those with 0 or NULL value in amt field. </w:t>
      </w:r>
    </w:p>
    <w:p w:rsidR="00250C86" w:rsidRDefault="00250C86" w:rsidP="00250C86">
      <w:pPr>
        <w:rPr>
          <w:color w:val="423314" w:themeColor="accent4" w:themeShade="80"/>
          <w:sz w:val="28"/>
          <w:szCs w:val="28"/>
        </w:rPr>
      </w:pPr>
      <w:r>
        <w:rPr>
          <w:color w:val="253544" w:themeColor="accent6" w:themeShade="80"/>
          <w:sz w:val="28"/>
          <w:szCs w:val="28"/>
        </w:rPr>
        <w:t>Ans.</w:t>
      </w:r>
      <w:r w:rsidRPr="00F96CAF">
        <w:rPr>
          <w:color w:val="423314" w:themeColor="accent4" w:themeShade="80"/>
        </w:rPr>
        <w:t xml:space="preserve"> </w:t>
      </w:r>
      <w:r w:rsidRPr="00F96CAF">
        <w:rPr>
          <w:color w:val="423314" w:themeColor="accent4" w:themeShade="80"/>
          <w:sz w:val="28"/>
          <w:szCs w:val="28"/>
        </w:rPr>
        <w:t xml:space="preserve">Select * from </w:t>
      </w:r>
      <w:proofErr w:type="spellStart"/>
      <w:r w:rsidRPr="00F96CAF">
        <w:rPr>
          <w:color w:val="423314" w:themeColor="accent4" w:themeShade="80"/>
          <w:sz w:val="28"/>
          <w:szCs w:val="28"/>
        </w:rPr>
        <w:t>order_table</w:t>
      </w:r>
      <w:proofErr w:type="spellEnd"/>
      <w:r w:rsidRPr="00F96CAF">
        <w:rPr>
          <w:color w:val="423314" w:themeColor="accent4" w:themeShade="80"/>
          <w:sz w:val="28"/>
          <w:szCs w:val="28"/>
        </w:rPr>
        <w:t xml:space="preserve"> where </w:t>
      </w:r>
      <w:proofErr w:type="gramStart"/>
      <w:r w:rsidRPr="00F96CAF">
        <w:rPr>
          <w:color w:val="423314" w:themeColor="accent4" w:themeShade="80"/>
          <w:sz w:val="28"/>
          <w:szCs w:val="28"/>
        </w:rPr>
        <w:t>AMT !</w:t>
      </w:r>
      <w:proofErr w:type="gramEnd"/>
      <w:r w:rsidRPr="00F96CAF">
        <w:rPr>
          <w:color w:val="423314" w:themeColor="accent4" w:themeShade="80"/>
          <w:sz w:val="28"/>
          <w:szCs w:val="28"/>
        </w:rPr>
        <w:t>= 0 or AMT is not null;</w:t>
      </w:r>
    </w:p>
    <w:p w:rsidR="00250C86" w:rsidRPr="00F96CAF" w:rsidRDefault="00250C86" w:rsidP="00250C86">
      <w:pPr>
        <w:rPr>
          <w:color w:val="423314" w:themeColor="accent4" w:themeShade="80"/>
          <w:sz w:val="28"/>
          <w:szCs w:val="28"/>
        </w:rPr>
      </w:pPr>
    </w:p>
    <w:p w:rsidR="00250C86" w:rsidRDefault="00250C86" w:rsidP="00250C86">
      <w:pPr>
        <w:rPr>
          <w:color w:val="253544" w:themeColor="accent6" w:themeShade="80"/>
          <w:sz w:val="28"/>
          <w:szCs w:val="28"/>
        </w:rPr>
      </w:pPr>
      <w:r w:rsidRPr="001D29F5">
        <w:rPr>
          <w:color w:val="253544" w:themeColor="accent6" w:themeShade="80"/>
          <w:sz w:val="28"/>
          <w:szCs w:val="28"/>
        </w:rPr>
        <w:t>k) Count the number of salespeople currently listing orders in the order table.</w:t>
      </w:r>
    </w:p>
    <w:p w:rsidR="00250C86" w:rsidRPr="00F96CAF" w:rsidRDefault="00250C86" w:rsidP="00250C86">
      <w:pPr>
        <w:rPr>
          <w:color w:val="423314" w:themeColor="accent4" w:themeShade="80"/>
          <w:sz w:val="28"/>
          <w:szCs w:val="28"/>
        </w:rPr>
      </w:pPr>
      <w:r>
        <w:rPr>
          <w:color w:val="253544" w:themeColor="accent6" w:themeShade="80"/>
          <w:sz w:val="28"/>
          <w:szCs w:val="28"/>
        </w:rPr>
        <w:t>Ans.</w:t>
      </w:r>
      <w:r w:rsidRPr="00F96CAF">
        <w:rPr>
          <w:color w:val="423314" w:themeColor="accent4" w:themeShade="80"/>
          <w:sz w:val="28"/>
          <w:szCs w:val="28"/>
        </w:rPr>
        <w:t xml:space="preserve">     SELECT COUNT('CNM') CNM FROM </w:t>
      </w:r>
      <w:proofErr w:type="spellStart"/>
      <w:r w:rsidRPr="00F96CAF">
        <w:rPr>
          <w:color w:val="423314" w:themeColor="accent4" w:themeShade="80"/>
          <w:sz w:val="28"/>
          <w:szCs w:val="28"/>
        </w:rPr>
        <w:t>order_table</w:t>
      </w:r>
      <w:proofErr w:type="spellEnd"/>
      <w:r w:rsidRPr="00F96CAF">
        <w:rPr>
          <w:color w:val="423314" w:themeColor="accent4" w:themeShade="80"/>
          <w:sz w:val="28"/>
          <w:szCs w:val="28"/>
        </w:rPr>
        <w:t>;</w:t>
      </w:r>
    </w:p>
    <w:p w:rsidR="00B51D1B" w:rsidRPr="00250C86" w:rsidRDefault="00B51D1B" w:rsidP="00250C86"/>
    <w:sectPr w:rsidR="00B51D1B" w:rsidRPr="00250C86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577F" w:rsidRDefault="00B8577F" w:rsidP="0068194B">
      <w:r>
        <w:separator/>
      </w:r>
    </w:p>
    <w:p w:rsidR="00B8577F" w:rsidRDefault="00B8577F"/>
    <w:p w:rsidR="00B8577F" w:rsidRDefault="00B8577F"/>
  </w:endnote>
  <w:endnote w:type="continuationSeparator" w:id="0">
    <w:p w:rsidR="00B8577F" w:rsidRDefault="00B8577F" w:rsidP="0068194B">
      <w:r>
        <w:continuationSeparator/>
      </w:r>
    </w:p>
    <w:p w:rsidR="00B8577F" w:rsidRDefault="00B8577F"/>
    <w:p w:rsidR="00B8577F" w:rsidRDefault="00B857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577F" w:rsidRDefault="00B8577F" w:rsidP="0068194B">
      <w:r>
        <w:separator/>
      </w:r>
    </w:p>
    <w:p w:rsidR="00B8577F" w:rsidRDefault="00B8577F"/>
    <w:p w:rsidR="00B8577F" w:rsidRDefault="00B8577F"/>
  </w:footnote>
  <w:footnote w:type="continuationSeparator" w:id="0">
    <w:p w:rsidR="00B8577F" w:rsidRDefault="00B8577F" w:rsidP="0068194B">
      <w:r>
        <w:continuationSeparator/>
      </w:r>
    </w:p>
    <w:p w:rsidR="00B8577F" w:rsidRDefault="00B8577F"/>
    <w:p w:rsidR="00B8577F" w:rsidRDefault="00B857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18A42A" wp14:editId="25F6F9D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788F775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A0675D"/>
    <w:multiLevelType w:val="hybridMultilevel"/>
    <w:tmpl w:val="863C2544"/>
    <w:lvl w:ilvl="0" w:tplc="2C2E5BD6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92227561">
    <w:abstractNumId w:val="9"/>
  </w:num>
  <w:num w:numId="2" w16cid:durableId="591472303">
    <w:abstractNumId w:val="8"/>
  </w:num>
  <w:num w:numId="3" w16cid:durableId="1207789351">
    <w:abstractNumId w:val="7"/>
  </w:num>
  <w:num w:numId="4" w16cid:durableId="2085569432">
    <w:abstractNumId w:val="6"/>
  </w:num>
  <w:num w:numId="5" w16cid:durableId="197474822">
    <w:abstractNumId w:val="11"/>
  </w:num>
  <w:num w:numId="6" w16cid:durableId="364673838">
    <w:abstractNumId w:val="3"/>
  </w:num>
  <w:num w:numId="7" w16cid:durableId="1548251949">
    <w:abstractNumId w:val="12"/>
  </w:num>
  <w:num w:numId="8" w16cid:durableId="984510347">
    <w:abstractNumId w:val="2"/>
  </w:num>
  <w:num w:numId="9" w16cid:durableId="975569604">
    <w:abstractNumId w:val="13"/>
  </w:num>
  <w:num w:numId="10" w16cid:durableId="1046874827">
    <w:abstractNumId w:val="5"/>
  </w:num>
  <w:num w:numId="11" w16cid:durableId="1890535749">
    <w:abstractNumId w:val="4"/>
  </w:num>
  <w:num w:numId="12" w16cid:durableId="1761877728">
    <w:abstractNumId w:val="1"/>
  </w:num>
  <w:num w:numId="13" w16cid:durableId="1529100635">
    <w:abstractNumId w:val="0"/>
  </w:num>
  <w:num w:numId="14" w16cid:durableId="12140770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86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0C86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8577F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7A1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C86"/>
    <w:pPr>
      <w:spacing w:after="200" w:line="276" w:lineRule="auto"/>
    </w:pPr>
    <w:rPr>
      <w:rFonts w:cs="Shruti"/>
      <w:color w:val="auto"/>
      <w:lang w:bidi="gu-IN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ADDHA\AppData\Local\Microsoft\Office\16.0\DTS\en-US%7b40BA55CA-3506-4DFD-B8F3-349E5E7387E1%7d\%7b157193B9-8B06-42EE-9161-1131E825E2C2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{157193B9-8B06-42EE-9161-1131E825E2C2}tf16402488_win32</Template>
  <TotalTime>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2022-09-19T13:16:00Z</dcterms:created>
  <dcterms:modified xsi:type="dcterms:W3CDTF">2022-09-19T13:20:00Z</dcterms:modified>
  <cp:category/>
</cp:coreProperties>
</file>